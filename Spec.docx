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18B" w:rsidRDefault="00E07C28">
      <w:pPr>
        <w:pStyle w:val="Title"/>
      </w:pPr>
      <w:r>
        <w:t>BuffET – Buff Engineering Tutorials</w:t>
      </w:r>
    </w:p>
    <w:p w:rsidR="00E07C28" w:rsidRDefault="00E07C28" w:rsidP="00E07C28"/>
    <w:p w:rsidR="00E07C28" w:rsidRPr="00E07C28" w:rsidRDefault="00E07C28" w:rsidP="00E07C28">
      <w:r w:rsidRPr="00E07C28">
        <w:rPr>
          <w:b/>
        </w:rPr>
        <w:t>Contributors:</w:t>
      </w:r>
      <w:r>
        <w:t xml:space="preserve"> Matt Gross, Dillon Fancher, Conrad Hougen</w:t>
      </w:r>
    </w:p>
    <w:p w:rsidR="0077718B" w:rsidRDefault="00E07C28">
      <w:pPr>
        <w:pStyle w:val="Heading1"/>
      </w:pPr>
      <w:r>
        <w:t>Introduction</w:t>
      </w:r>
    </w:p>
    <w:p w:rsidR="00E07C28" w:rsidRDefault="00241A2D" w:rsidP="00E07C28">
      <w:r>
        <w:t xml:space="preserve">As engineering students at CU Boulder, whether in the past or present, we have found the need for content tutorials. This scope ranges from programming to mathematical computations. Tutorials, especially those tailored to college students, are often sparse and ambiguously distributed. </w:t>
      </w:r>
      <w:r w:rsidR="00B1577D">
        <w:t>With our new website, we aim to create and host content that is useful and relevant to college students. No more are the days of paid tutorials or long nights spent over a confusing concept. Today, we solve that problem through the creation of a central tutorial hub for students.</w:t>
      </w:r>
    </w:p>
    <w:p w:rsidR="00A76C0B" w:rsidRDefault="00A76C0B" w:rsidP="00E07C28"/>
    <w:p w:rsidR="00A76C0B" w:rsidRDefault="00A76C0B" w:rsidP="00A76C0B">
      <w:pPr>
        <w:pStyle w:val="Heading1"/>
      </w:pPr>
      <w:r>
        <w:t>Architecture</w:t>
      </w:r>
    </w:p>
    <w:p w:rsidR="00A76C0B" w:rsidRDefault="004C6FB5" w:rsidP="004C6FB5">
      <w:pPr>
        <w:pStyle w:val="Heading2"/>
      </w:pPr>
      <w:r>
        <w:t>MVC</w:t>
      </w:r>
    </w:p>
    <w:p w:rsidR="004C6FB5" w:rsidRPr="004C6FB5" w:rsidRDefault="00B25776" w:rsidP="004C6FB5">
      <w:r>
        <w:t xml:space="preserve">Model, View, Controller. </w:t>
      </w:r>
      <w:bookmarkStart w:id="0" w:name="_GoBack"/>
      <w:bookmarkEnd w:id="0"/>
    </w:p>
    <w:p w:rsidR="00DB7E58" w:rsidRDefault="00DB7E58" w:rsidP="00DB7E58">
      <w:pPr>
        <w:pStyle w:val="Heading1"/>
      </w:pPr>
      <w:r>
        <w:t>Design</w:t>
      </w:r>
    </w:p>
    <w:p w:rsidR="00DB7E58" w:rsidRDefault="00DB7E58" w:rsidP="00DB7E58"/>
    <w:p w:rsidR="00DB7E58" w:rsidRPr="00DB7E58" w:rsidRDefault="00DB7E58" w:rsidP="00DB7E58">
      <w:pPr>
        <w:pStyle w:val="Heading1"/>
      </w:pPr>
      <w:r>
        <w:t>Sources</w:t>
      </w:r>
    </w:p>
    <w:sectPr w:rsidR="00DB7E58" w:rsidRPr="00DB7E5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C28"/>
    <w:rsid w:val="00241A2D"/>
    <w:rsid w:val="004C6FB5"/>
    <w:rsid w:val="0077718B"/>
    <w:rsid w:val="00A76C0B"/>
    <w:rsid w:val="00B1577D"/>
    <w:rsid w:val="00B25776"/>
    <w:rsid w:val="00DB7E58"/>
    <w:rsid w:val="00E07C2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6C776D-2764-497C-8688-A0D57B72F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20Gross\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7</TotalTime>
  <Pages>1</Pages>
  <Words>109</Words>
  <Characters>624</Characters>
  <Application>Microsoft Office Word</Application>
  <DocSecurity>0</DocSecurity>
  <Lines>5</Lines>
  <Paragraphs>1</Paragraphs>
  <ScaleCrop>false</ScaleCrop>
  <Company/>
  <LinksUpToDate>false</LinksUpToDate>
  <CharactersWithSpaces>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Gross</dc:creator>
  <cp:keywords/>
  <cp:lastModifiedBy>Matt Gross</cp:lastModifiedBy>
  <cp:revision>7</cp:revision>
  <dcterms:created xsi:type="dcterms:W3CDTF">2014-07-13T02:32:00Z</dcterms:created>
  <dcterms:modified xsi:type="dcterms:W3CDTF">2014-07-13T02:39:00Z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